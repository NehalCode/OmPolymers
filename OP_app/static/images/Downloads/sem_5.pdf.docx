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CC7" w:rsidRPr="009C3CC7" w:rsidRDefault="009C3CC7" w:rsidP="009C3CC7">
      <w:pPr>
        <w:pStyle w:val="Date"/>
      </w:pPr>
      <w:bookmarkStart w:id="0" w:name="_GoBack"/>
      <w:bookmarkEnd w:id="0"/>
      <w:r>
        <w:tab/>
      </w:r>
      <w:r>
        <w:tab/>
      </w:r>
      <w:r>
        <w:tab/>
      </w:r>
    </w:p>
    <w:p w:rsidR="009C3CC7" w:rsidRPr="009C3CC7" w:rsidRDefault="009C3CC7" w:rsidP="009C3CC7">
      <w:pPr>
        <w:pStyle w:val="Name"/>
      </w:pPr>
      <w:r>
        <w:t xml:space="preserve">                                                                                                       </w:t>
      </w:r>
    </w:p>
    <w:p w:rsidR="009C3CC7" w:rsidRDefault="009C3CC7" w:rsidP="009C3CC7">
      <w:pPr>
        <w:pStyle w:val="Date"/>
        <w:ind w:left="5760" w:firstLine="720"/>
      </w:pPr>
      <w:r>
        <w:t xml:space="preserve"> </w:t>
      </w:r>
    </w:p>
    <w:p w:rsidR="009C3CC7" w:rsidRPr="009C3CC7" w:rsidRDefault="009C3CC7" w:rsidP="009C3CC7">
      <w:pPr>
        <w:pStyle w:val="Nam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3CC7" w:rsidRPr="009C3CC7" w:rsidRDefault="009C3CC7" w:rsidP="009C3CC7">
      <w:pPr>
        <w:pStyle w:val="Name"/>
      </w:pPr>
      <w:r>
        <w:t xml:space="preserve">                                                                                                        </w:t>
      </w:r>
    </w:p>
    <w:p w:rsidR="00460182" w:rsidRDefault="00D52AC2">
      <w:r>
        <w:t xml:space="preserve">                                                                                                                                            </w:t>
      </w:r>
    </w:p>
    <w:sectPr w:rsidR="00460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2D4" w:rsidRDefault="00D662D4">
      <w:pPr>
        <w:spacing w:after="0" w:line="240" w:lineRule="auto"/>
      </w:pPr>
      <w:r>
        <w:separator/>
      </w:r>
    </w:p>
  </w:endnote>
  <w:endnote w:type="continuationSeparator" w:id="0">
    <w:p w:rsidR="00D662D4" w:rsidRDefault="00D6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D2D" w:rsidRDefault="00286D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5381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0048" w:rsidRDefault="00E47C4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A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D2D" w:rsidRDefault="00286D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2D4" w:rsidRDefault="00D662D4">
      <w:pPr>
        <w:spacing w:after="0" w:line="240" w:lineRule="auto"/>
      </w:pPr>
      <w:r>
        <w:separator/>
      </w:r>
    </w:p>
  </w:footnote>
  <w:footnote w:type="continuationSeparator" w:id="0">
    <w:p w:rsidR="00D662D4" w:rsidRDefault="00D6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D2D" w:rsidRDefault="00286D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D2D" w:rsidRDefault="00286D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D2D" w:rsidRDefault="00286D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30DD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F1ECB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C68A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D6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9E74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56EF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C7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4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724A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D4C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91C1202"/>
    <w:multiLevelType w:val="hybridMultilevel"/>
    <w:tmpl w:val="30ACB44A"/>
    <w:lvl w:ilvl="0" w:tplc="314483B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FA56FF"/>
    <w:multiLevelType w:val="hybridMultilevel"/>
    <w:tmpl w:val="8ED8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C2"/>
    <w:rsid w:val="00075F0B"/>
    <w:rsid w:val="000F59F3"/>
    <w:rsid w:val="00194B99"/>
    <w:rsid w:val="00274F84"/>
    <w:rsid w:val="0028587C"/>
    <w:rsid w:val="00286D2D"/>
    <w:rsid w:val="00460182"/>
    <w:rsid w:val="005460F2"/>
    <w:rsid w:val="005E723D"/>
    <w:rsid w:val="00736189"/>
    <w:rsid w:val="007F0048"/>
    <w:rsid w:val="008D21DE"/>
    <w:rsid w:val="008E3005"/>
    <w:rsid w:val="009352E7"/>
    <w:rsid w:val="009875E6"/>
    <w:rsid w:val="009C3CC7"/>
    <w:rsid w:val="00A5089A"/>
    <w:rsid w:val="00D52AC2"/>
    <w:rsid w:val="00D662D4"/>
    <w:rsid w:val="00D75FED"/>
    <w:rsid w:val="00E4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00990"/>
  <w15:docId w15:val="{4393FA96-2975-4563-9A1C-A9977574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2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4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0B"/>
  </w:style>
  <w:style w:type="paragraph" w:styleId="Heading1">
    <w:name w:val="heading 1"/>
    <w:basedOn w:val="Normal"/>
    <w:next w:val="Normal"/>
    <w:link w:val="Heading1Char"/>
    <w:uiPriority w:val="9"/>
    <w:qFormat/>
    <w:rsid w:val="0093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52E7"/>
    <w:rPr>
      <w:color w:val="595959" w:themeColor="text1" w:themeTint="A6"/>
    </w:rPr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uiPriority w:val="2"/>
    <w:rPr>
      <w:color w:val="0D0D0D" w:themeColor="text1" w:themeTint="F2"/>
    </w:rPr>
  </w:style>
  <w:style w:type="paragraph" w:styleId="Date">
    <w:name w:val="Date"/>
    <w:basedOn w:val="Normal"/>
    <w:next w:val="Name"/>
    <w:link w:val="DateChar"/>
    <w:uiPriority w:val="3"/>
    <w:unhideWhenUsed/>
    <w:qFormat/>
    <w:pPr>
      <w:spacing w:before="240" w:after="480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styleId="Closing">
    <w:name w:val="Closing"/>
    <w:basedOn w:val="Normal"/>
    <w:link w:val="ClosingChar"/>
    <w:uiPriority w:val="7"/>
    <w:qFormat/>
    <w:pPr>
      <w:contextualSpacing/>
    </w:pPr>
  </w:style>
  <w:style w:type="character" w:customStyle="1" w:styleId="ClosingChar">
    <w:name w:val="Closing Char"/>
    <w:basedOn w:val="DefaultParagraphFont"/>
    <w:link w:val="Closing"/>
    <w:uiPriority w:val="7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Name">
    <w:name w:val="Name"/>
    <w:basedOn w:val="Normal"/>
    <w:next w:val="ContactInfo"/>
    <w:link w:val="NameChar"/>
    <w:uiPriority w:val="1"/>
    <w:qFormat/>
    <w:pPr>
      <w:spacing w:after="80" w:line="240" w:lineRule="auto"/>
    </w:pPr>
    <w:rPr>
      <w:b/>
      <w:sz w:val="28"/>
    </w:rPr>
  </w:style>
  <w:style w:type="character" w:customStyle="1" w:styleId="NameChar">
    <w:name w:val="Name Char"/>
    <w:basedOn w:val="DefaultParagraphFont"/>
    <w:link w:val="Name"/>
    <w:uiPriority w:val="1"/>
    <w:rPr>
      <w:b/>
      <w:sz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</w:rPr>
  </w:style>
  <w:style w:type="paragraph" w:styleId="Signature">
    <w:name w:val="Signature"/>
    <w:basedOn w:val="Normal"/>
    <w:next w:val="Normal"/>
    <w:link w:val="SignatureChar"/>
    <w:uiPriority w:val="7"/>
    <w:unhideWhenUsed/>
    <w:qFormat/>
    <w:pPr>
      <w:spacing w:before="600" w:after="360"/>
      <w:contextualSpacing/>
    </w:pPr>
  </w:style>
  <w:style w:type="character" w:customStyle="1" w:styleId="SignatureChar">
    <w:name w:val="Signature Char"/>
    <w:basedOn w:val="DefaultParagraphFont"/>
    <w:link w:val="Signature"/>
    <w:uiPriority w:val="7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customStyle="1" w:styleId="ContactNumbers">
    <w:name w:val="Contact Numbers"/>
    <w:basedOn w:val="Normal"/>
    <w:uiPriority w:val="2"/>
    <w:qFormat/>
    <w:pPr>
      <w:spacing w:before="240" w:after="0"/>
      <w:contextualSpacing/>
    </w:p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240" w:after="80"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paragraph" w:styleId="ListBullet">
    <w:name w:val="List Bullet"/>
    <w:basedOn w:val="Normal"/>
    <w:uiPriority w:val="6"/>
    <w:qFormat/>
    <w:pPr>
      <w:numPr>
        <w:numId w:val="12"/>
      </w:numPr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352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E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rsid w:val="009352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9352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352E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9352E7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9352E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2E7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\AppData\Roaming\Microsoft\Templates\Cover%20letter%20in%20response%20to%20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6E"/>
    <w:rsid w:val="0059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D9B45BF4814426B94676CDFF63DC73">
    <w:name w:val="A5D9B45BF4814426B94676CDFF63DC73"/>
  </w:style>
  <w:style w:type="paragraph" w:customStyle="1" w:styleId="A2D44C71ABFC4557ADE1172863EB27E2">
    <w:name w:val="A2D44C71ABFC4557ADE1172863EB27E2"/>
  </w:style>
  <w:style w:type="paragraph" w:customStyle="1" w:styleId="89730B8B81D44C09B803D7005C1D117D">
    <w:name w:val="89730B8B81D44C09B803D7005C1D117D"/>
  </w:style>
  <w:style w:type="paragraph" w:customStyle="1" w:styleId="6E1DC108782C44B19395CC863DED20A7">
    <w:name w:val="6E1DC108782C44B19395CC863DED20A7"/>
  </w:style>
  <w:style w:type="paragraph" w:customStyle="1" w:styleId="6708BE33AEA146DEA67A778E066EF2EB">
    <w:name w:val="6708BE33AEA146DEA67A778E066EF2EB"/>
  </w:style>
  <w:style w:type="paragraph" w:customStyle="1" w:styleId="AC3AA56C37D048E4AF5D58697DFF40BD">
    <w:name w:val="AC3AA56C37D048E4AF5D58697DFF40BD"/>
  </w:style>
  <w:style w:type="paragraph" w:customStyle="1" w:styleId="09ED3E015F464CBAB995A5512CA17BF4">
    <w:name w:val="09ED3E015F464CBAB995A5512CA17BF4"/>
  </w:style>
  <w:style w:type="paragraph" w:customStyle="1" w:styleId="E3ECF8E8B7F64B1E83A92DB3303B39F5">
    <w:name w:val="E3ECF8E8B7F64B1E83A92DB3303B39F5"/>
  </w:style>
  <w:style w:type="paragraph" w:customStyle="1" w:styleId="E8581D42D47841FF9D73B0127F2C7117">
    <w:name w:val="E8581D42D47841FF9D73B0127F2C7117"/>
  </w:style>
  <w:style w:type="paragraph" w:customStyle="1" w:styleId="C0DB6758998B41058B01AE2D96CA050E">
    <w:name w:val="C0DB6758998B41058B01AE2D96CA050E"/>
  </w:style>
  <w:style w:type="paragraph" w:customStyle="1" w:styleId="2A6D60F9C5E44D789B8434DCB2995E63">
    <w:name w:val="2A6D60F9C5E44D789B8434DCB2995E63"/>
  </w:style>
  <w:style w:type="paragraph" w:customStyle="1" w:styleId="454106045D2E4FA890C3E2FDF83CEB96">
    <w:name w:val="454106045D2E4FA890C3E2FDF83CEB96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B0F057DEC6234AC2AE5C08685CF5E6AD">
    <w:name w:val="B0F057DEC6234AC2AE5C08685CF5E6AD"/>
  </w:style>
  <w:style w:type="paragraph" w:customStyle="1" w:styleId="9E0F7287AE36482BB8C79FA582193878">
    <w:name w:val="9E0F7287AE36482BB8C79FA582193878"/>
  </w:style>
  <w:style w:type="paragraph" w:customStyle="1" w:styleId="59C76ADA4BDB45468CC0CD8DD5F9BDF5">
    <w:name w:val="59C76ADA4BDB45468CC0CD8DD5F9BDF5"/>
  </w:style>
  <w:style w:type="paragraph" w:customStyle="1" w:styleId="3D924F1DDA904F498986F757766A2B9E">
    <w:name w:val="3D924F1DDA904F498986F757766A2B9E"/>
  </w:style>
  <w:style w:type="paragraph" w:customStyle="1" w:styleId="E40BF266E1944F0D8C248F670B7F9BF2">
    <w:name w:val="E40BF266E1944F0D8C248F670B7F9BF2"/>
  </w:style>
  <w:style w:type="paragraph" w:customStyle="1" w:styleId="AF3067EE2F394B0E8CE3AA1F89A3A2DE">
    <w:name w:val="AF3067EE2F394B0E8CE3AA1F89A3A2DE"/>
  </w:style>
  <w:style w:type="paragraph" w:customStyle="1" w:styleId="9CFD119B2BFC4E6F94C1FC501637CEE6">
    <w:name w:val="9CFD119B2BFC4E6F94C1FC501637CEE6"/>
  </w:style>
  <w:style w:type="paragraph" w:customStyle="1" w:styleId="F7029D5C3A9543CF844944A07D7F9A55">
    <w:name w:val="F7029D5C3A9543CF844944A07D7F9A55"/>
  </w:style>
  <w:style w:type="paragraph" w:customStyle="1" w:styleId="D88902B9CB9F48E2939963DACEB4F164">
    <w:name w:val="D88902B9CB9F48E2939963DACEB4F164"/>
  </w:style>
  <w:style w:type="paragraph" w:customStyle="1" w:styleId="9AFA79F407D2423A9E6AF626E78E6334">
    <w:name w:val="9AFA79F407D2423A9E6AF626E78E6334"/>
  </w:style>
  <w:style w:type="paragraph" w:customStyle="1" w:styleId="B9796567EE9946FEBB13646AA2BA0DB5">
    <w:name w:val="B9796567EE9946FEBB13646AA2BA0DB5"/>
  </w:style>
  <w:style w:type="paragraph" w:customStyle="1" w:styleId="2A54B4EBFEBF47FF8964137E68F92AB8">
    <w:name w:val="2A54B4EBFEBF47FF8964137E68F92AB8"/>
  </w:style>
  <w:style w:type="paragraph" w:customStyle="1" w:styleId="BB7EF42916494CBBA3D0F02E0BFE1269">
    <w:name w:val="BB7EF42916494CBBA3D0F02E0BFE1269"/>
  </w:style>
  <w:style w:type="paragraph" w:customStyle="1" w:styleId="607EA9F025914E1B997801522D40F67D">
    <w:name w:val="607EA9F025914E1B997801522D40F67D"/>
  </w:style>
  <w:style w:type="paragraph" w:customStyle="1" w:styleId="DED2565437514FA6A1BC0547F3349FF0">
    <w:name w:val="DED2565437514FA6A1BC0547F3349FF0"/>
  </w:style>
  <w:style w:type="paragraph" w:customStyle="1" w:styleId="2604CFF194F14CDC922C492BA7E60C46">
    <w:name w:val="2604CFF194F14CDC922C492BA7E60C46"/>
  </w:style>
  <w:style w:type="paragraph" w:customStyle="1" w:styleId="822D90C9E38F4868B46CF4FA5AA2F98F">
    <w:name w:val="822D90C9E38F4868B46CF4FA5AA2F98F"/>
  </w:style>
  <w:style w:type="paragraph" w:customStyle="1" w:styleId="04472D67E4BD4B88A8034FD69A51CAD8">
    <w:name w:val="04472D67E4BD4B88A8034FD69A51CAD8"/>
  </w:style>
  <w:style w:type="paragraph" w:customStyle="1" w:styleId="C00B287B5B9E4955926671C858640DC6">
    <w:name w:val="C00B287B5B9E4955926671C858640D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in response to ad</Template>
  <TotalTime>19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keywords/>
  <cp:lastModifiedBy>abc</cp:lastModifiedBy>
  <cp:revision>1</cp:revision>
  <dcterms:created xsi:type="dcterms:W3CDTF">2022-06-26T04:34:00Z</dcterms:created>
  <dcterms:modified xsi:type="dcterms:W3CDTF">2022-06-26T04:53:00Z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